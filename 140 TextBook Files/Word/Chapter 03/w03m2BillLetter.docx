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AA3" w:rsidRPr="009B5B9C" w:rsidRDefault="00EF4AA3" w:rsidP="00EF4AA3">
      <w:pPr>
        <w:pStyle w:val="Salutation"/>
        <w:spacing w:before="0" w:after="0"/>
        <w:rPr>
          <w:b/>
          <w:sz w:val="28"/>
          <w:szCs w:val="28"/>
        </w:rPr>
      </w:pPr>
      <w:r w:rsidRPr="009B5B9C">
        <w:rPr>
          <w:b/>
          <w:sz w:val="28"/>
          <w:szCs w:val="28"/>
        </w:rPr>
        <w:t>Party Pools, LLC</w:t>
      </w:r>
    </w:p>
    <w:p w:rsidR="00EF4AA3" w:rsidRPr="009B5B9C" w:rsidRDefault="00EF4AA3" w:rsidP="00EF4AA3">
      <w:pPr>
        <w:spacing w:after="0"/>
        <w:rPr>
          <w:b/>
          <w:sz w:val="28"/>
          <w:szCs w:val="28"/>
        </w:rPr>
      </w:pPr>
      <w:r w:rsidRPr="009B5B9C">
        <w:rPr>
          <w:b/>
          <w:sz w:val="28"/>
          <w:szCs w:val="28"/>
        </w:rPr>
        <w:t>2048 S. Glenn Ave.</w:t>
      </w:r>
    </w:p>
    <w:p w:rsidR="00EF4AA3" w:rsidRPr="00EF4AA3" w:rsidRDefault="00EF4AA3" w:rsidP="00EF4AA3">
      <w:pPr>
        <w:spacing w:after="0"/>
        <w:rPr>
          <w:b/>
        </w:rPr>
      </w:pPr>
      <w:r w:rsidRPr="009B5B9C">
        <w:rPr>
          <w:b/>
          <w:sz w:val="28"/>
          <w:szCs w:val="28"/>
        </w:rPr>
        <w:t>Springfield, MO 65807</w:t>
      </w:r>
    </w:p>
    <w:p w:rsidR="00EF4AA3" w:rsidRDefault="00EF4AA3" w:rsidP="00EF4AA3">
      <w:pPr>
        <w:pStyle w:val="Salutation"/>
        <w:spacing w:before="0" w:after="0"/>
      </w:pPr>
    </w:p>
    <w:p w:rsidR="009B5B9C" w:rsidRPr="009B5B9C" w:rsidRDefault="009B5B9C" w:rsidP="009B5B9C">
      <w:bookmarkStart w:id="0" w:name="_GoBack"/>
      <w:bookmarkEnd w:id="0"/>
    </w:p>
    <w:p w:rsidR="00983377" w:rsidRDefault="009B5B9C">
      <w:pPr>
        <w:pStyle w:val="Salutation"/>
      </w:pPr>
      <w:r>
        <w:t xml:space="preserve">Dear </w:t>
      </w:r>
      <w:r>
        <w:t>:</w:t>
      </w:r>
    </w:p>
    <w:p w:rsidR="00983377" w:rsidRDefault="00EF4AA3">
      <w:r>
        <w:t xml:space="preserve">Enclosed is an invoice from Party Pools for recent service work </w:t>
      </w:r>
      <w:r w:rsidR="005A25AF">
        <w:t>performed by Party Pools</w:t>
      </w:r>
      <w:r>
        <w:t>. We appreciate your continued business and hope to be of service in the future.</w:t>
      </w:r>
    </w:p>
    <w:p w:rsidR="00983377" w:rsidRDefault="00EF4AA3">
      <w:r>
        <w:t>Please remit payment at your earliest convenience, but within 45 days of the billing date. You may make a check to Party Pools. Thank you for your business!</w:t>
      </w:r>
    </w:p>
    <w:p w:rsidR="00EF4AA3" w:rsidRDefault="009B5B9C" w:rsidP="00EF4AA3">
      <w:pPr>
        <w:pStyle w:val="Closing"/>
      </w:pPr>
      <w:r>
        <w:t>Sincerely,</w:t>
      </w:r>
    </w:p>
    <w:p w:rsidR="00EF4AA3" w:rsidRDefault="00EF4AA3" w:rsidP="00EF4AA3">
      <w:pPr>
        <w:pStyle w:val="Signature"/>
      </w:pPr>
      <w:r>
        <w:t>Andrew York</w:t>
      </w:r>
    </w:p>
    <w:p w:rsidR="00EF4AA3" w:rsidRPr="00EF4AA3" w:rsidRDefault="00EF4AA3" w:rsidP="00EF4AA3">
      <w:pPr>
        <w:pStyle w:val="Signature"/>
      </w:pPr>
      <w:r>
        <w:t>Party Pools, LLC</w:t>
      </w:r>
    </w:p>
    <w:sectPr w:rsidR="00EF4AA3" w:rsidRPr="00EF4AA3">
      <w:headerReference w:type="default" r:id="rId7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AA3" w:rsidRDefault="00EF4AA3">
      <w:pPr>
        <w:spacing w:after="0" w:line="240" w:lineRule="auto"/>
      </w:pPr>
      <w:r>
        <w:separator/>
      </w:r>
    </w:p>
  </w:endnote>
  <w:endnote w:type="continuationSeparator" w:id="0">
    <w:p w:rsidR="00EF4AA3" w:rsidRDefault="00EF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AA3" w:rsidRDefault="00EF4AA3">
      <w:pPr>
        <w:spacing w:after="0" w:line="240" w:lineRule="auto"/>
      </w:pPr>
      <w:r>
        <w:separator/>
      </w:r>
    </w:p>
  </w:footnote>
  <w:footnote w:type="continuationSeparator" w:id="0">
    <w:p w:rsidR="00EF4AA3" w:rsidRDefault="00EF4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Recipient Name"/>
      <w:tag w:val=""/>
      <w:id w:val="415289714"/>
      <w:placeholder>
        <w:docPart w:val="62B484A88E2445EFB460CF2D22D88D57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:text/>
    </w:sdtPr>
    <w:sdtEndPr/>
    <w:sdtContent>
      <w:p w:rsidR="00983377" w:rsidRDefault="009B5B9C">
        <w:pPr>
          <w:pStyle w:val="Header"/>
        </w:pPr>
        <w:r>
          <w:rPr>
            <w:rStyle w:val="PlaceholderText"/>
            <w:color w:val="auto"/>
          </w:rPr>
          <w:t>[Recipient Name]</w:t>
        </w:r>
      </w:p>
    </w:sdtContent>
  </w:sdt>
  <w:sdt>
    <w:sdtPr>
      <w:alias w:val="Date"/>
      <w:tag w:val="Date"/>
      <w:id w:val="2081637149"/>
      <w:placeholder>
        <w:docPart w:val="56FBFD4D3F2B42169D039230196222A7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983377" w:rsidRDefault="009B5B9C">
        <w:pPr>
          <w:pStyle w:val="Header"/>
        </w:pPr>
        <w:r>
          <w:t>[Date]</w:t>
        </w:r>
      </w:p>
    </w:sdtContent>
  </w:sdt>
  <w:p w:rsidR="00983377" w:rsidRDefault="009B5B9C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A3"/>
    <w:rsid w:val="005A25AF"/>
    <w:rsid w:val="00983377"/>
    <w:rsid w:val="009B5B9C"/>
    <w:rsid w:val="00E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pacing w:val="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pPr>
      <w:spacing w:after="0"/>
    </w:pPr>
  </w:style>
  <w:style w:type="paragraph" w:styleId="Closing">
    <w:name w:val="Closing"/>
    <w:basedOn w:val="Normal"/>
    <w:next w:val="Signature"/>
    <w:qFormat/>
    <w:pPr>
      <w:keepNext/>
      <w:spacing w:after="1000" w:line="240" w:lineRule="auto"/>
    </w:pPr>
  </w:style>
  <w:style w:type="paragraph" w:styleId="Signature">
    <w:name w:val="Signature"/>
    <w:basedOn w:val="Normal"/>
    <w:qFormat/>
    <w:pPr>
      <w:keepNext/>
      <w:contextualSpacing/>
    </w:pPr>
  </w:style>
  <w:style w:type="paragraph" w:styleId="Date">
    <w:name w:val="Date"/>
    <w:basedOn w:val="Normal"/>
    <w:next w:val="Normal"/>
    <w:qFormat/>
    <w:pPr>
      <w:spacing w:after="48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pacing w:val="4"/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qFormat/>
    <w:pPr>
      <w:spacing w:before="400" w:after="200"/>
    </w:pPr>
  </w:style>
  <w:style w:type="table" w:styleId="TableGrid">
    <w:name w:val="Table Grid"/>
    <w:basedOn w:val="TableNormal"/>
    <w:uiPriority w:val="39"/>
    <w:rsid w:val="00EF4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EF4A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\AppData\Roaming\Microsoft\Templates\Letter%20requesting%20itemized%20charges%20for%20services%20render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FBFD4D3F2B42169D03923019622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D3D8F-9118-4829-B292-7D21F8D0F6D8}"/>
      </w:docPartPr>
      <w:docPartBody>
        <w:p w:rsidR="00000000" w:rsidRDefault="00000000">
          <w:pPr>
            <w:pStyle w:val="56FBFD4D3F2B42169D039230196222A7"/>
          </w:pPr>
          <w:r>
            <w:t>[Date]</w:t>
          </w:r>
        </w:p>
      </w:docPartBody>
    </w:docPart>
    <w:docPart>
      <w:docPartPr>
        <w:name w:val="62B484A88E2445EFB460CF2D22D88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72857-A3DD-4B61-A377-78ADF4C76A2C}"/>
      </w:docPartPr>
      <w:docPartBody>
        <w:p w:rsidR="00000000" w:rsidRDefault="00000000">
          <w:pPr>
            <w:pStyle w:val="62B484A88E2445EFB460CF2D22D88D57"/>
          </w:pPr>
          <w:r>
            <w:rPr>
              <w:rStyle w:val="PlaceholderText"/>
            </w:rPr>
            <w:t>[amount]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0A9A6910AE4490ACC1C48A796007CA">
    <w:name w:val="900A9A6910AE4490ACC1C48A796007CA"/>
  </w:style>
  <w:style w:type="paragraph" w:customStyle="1" w:styleId="F062812484E2473DB0500C9FCAE5B052">
    <w:name w:val="F062812484E2473DB0500C9FCAE5B052"/>
  </w:style>
  <w:style w:type="paragraph" w:customStyle="1" w:styleId="8A90610C0FC843BEB27870C282431992">
    <w:name w:val="8A90610C0FC843BEB27870C282431992"/>
  </w:style>
  <w:style w:type="paragraph" w:customStyle="1" w:styleId="56FBFD4D3F2B42169D039230196222A7">
    <w:name w:val="56FBFD4D3F2B42169D039230196222A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4B65358E6A43A18FB7C6153D0ACE9D">
    <w:name w:val="7C4B65358E6A43A18FB7C6153D0ACE9D"/>
  </w:style>
  <w:style w:type="paragraph" w:customStyle="1" w:styleId="B53F5F2FF9744C2A9D16709C6F65CFF5">
    <w:name w:val="B53F5F2FF9744C2A9D16709C6F65CFF5"/>
  </w:style>
  <w:style w:type="paragraph" w:customStyle="1" w:styleId="1CD64EFB42E84DC68EEF1B6D70E4953C">
    <w:name w:val="1CD64EFB42E84DC68EEF1B6D70E4953C"/>
  </w:style>
  <w:style w:type="paragraph" w:customStyle="1" w:styleId="2E37358E40664399B4257AC1E3F44850">
    <w:name w:val="2E37358E40664399B4257AC1E3F44850"/>
  </w:style>
  <w:style w:type="paragraph" w:customStyle="1" w:styleId="62B484A88E2445EFB460CF2D22D88D57">
    <w:name w:val="62B484A88E2445EFB460CF2D22D88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1B3274B-A1E7-47F3-8769-4196A79C8E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requesting itemized charges for services rendered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2012-12-08T22:11:00Z</dcterms:created>
  <dcterms:modified xsi:type="dcterms:W3CDTF">2012-12-08T22:22:00Z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TC034649699991</vt:lpwstr>
  </property>
</Properties>
</file>