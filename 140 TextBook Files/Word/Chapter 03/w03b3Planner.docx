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08" w:rsidRDefault="00E20A08">
      <w:pPr>
        <w:jc w:val="center"/>
        <w:rPr>
          <w:rFonts w:ascii="Arial" w:hAnsi="Arial" w:cs="Arial"/>
          <w:sz w:val="32"/>
          <w:szCs w:val="32"/>
        </w:rPr>
      </w:pPr>
    </w:p>
    <w:p w:rsidR="00E20A08" w:rsidRDefault="00AB0243">
      <w:pPr>
        <w:pStyle w:val="Heading1"/>
      </w:pPr>
      <w:r>
        <w:t>Class</w:t>
      </w:r>
      <w:r w:rsidR="009D07AB">
        <w:t xml:space="preserve"> ASSIGNMENTS </w:t>
      </w:r>
    </w:p>
    <w:p w:rsidR="00E20A08" w:rsidRDefault="00E20A08">
      <w:pPr>
        <w:rPr>
          <w:rFonts w:ascii="Arial" w:hAnsi="Arial" w:cs="Arial"/>
        </w:rPr>
      </w:pPr>
    </w:p>
    <w:p w:rsidR="00E20A08" w:rsidRDefault="00E20A08">
      <w:pPr>
        <w:ind w:left="-1530"/>
        <w:rPr>
          <w:rFonts w:ascii="Arial" w:hAnsi="Arial" w:cs="Arial"/>
        </w:rPr>
      </w:pPr>
    </w:p>
    <w:p w:rsidR="00E20A08" w:rsidRDefault="009D07AB">
      <w:pPr>
        <w:ind w:left="-1530"/>
        <w:rPr>
          <w:rFonts w:ascii="Arial" w:hAnsi="Arial" w:cs="Arial"/>
        </w:rPr>
      </w:pPr>
      <w:r>
        <w:rPr>
          <w:rFonts w:ascii="Arial" w:hAnsi="Arial" w:cs="Arial"/>
        </w:rPr>
        <w:t>Week of __________________</w:t>
      </w:r>
    </w:p>
    <w:p w:rsidR="00E20A08" w:rsidRDefault="00E20A08">
      <w:pPr>
        <w:jc w:val="center"/>
        <w:rPr>
          <w:sz w:val="32"/>
          <w:szCs w:val="32"/>
        </w:rPr>
      </w:pPr>
    </w:p>
    <w:tbl>
      <w:tblPr>
        <w:tblW w:w="0" w:type="auto"/>
        <w:tblInd w:w="-151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080"/>
        <w:gridCol w:w="2700"/>
        <w:gridCol w:w="1890"/>
        <w:gridCol w:w="1799"/>
      </w:tblGrid>
      <w:tr w:rsidR="00AB0243" w:rsidTr="00AB0243"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AB0243" w:rsidRDefault="00AB0243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  <w:sdt>
          <w:sdtPr>
            <w:rPr>
              <w:rFonts w:ascii="Arial" w:hAnsi="Arial" w:cs="Arial"/>
              <w:b/>
              <w:bCs/>
              <w:color w:val="FFFFFF"/>
            </w:rPr>
            <w:id w:val="168308247"/>
            <w:placeholder>
              <w:docPart w:val="7D5E01CBE37B4A6EB880BE4E2252C712"/>
            </w:placeholder>
            <w:comboBox>
              <w:listItem w:value="Choose an item."/>
            </w:comboBox>
          </w:sdtPr>
          <w:sdtContent>
            <w:tc>
              <w:tcPr>
                <w:tcW w:w="108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solid" w:color="000080" w:fill="FFFFFF"/>
              </w:tcPr>
              <w:p w:rsidR="00AB0243" w:rsidRDefault="00AB0243">
                <w:pPr>
                  <w:rPr>
                    <w:rFonts w:ascii="Arial" w:hAnsi="Arial" w:cs="Arial"/>
                    <w:b/>
                    <w:bCs/>
                    <w:color w:val="FFFFFF"/>
                  </w:rPr>
                </w:pPr>
                <w:r>
                  <w:rPr>
                    <w:rFonts w:ascii="Arial" w:hAnsi="Arial" w:cs="Arial"/>
                    <w:b/>
                    <w:bCs/>
                    <w:color w:val="FFFFFF"/>
                  </w:rPr>
                  <w:t>[Subject]</w:t>
                </w:r>
              </w:p>
            </w:tc>
          </w:sdtContent>
        </w:sdt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sdt>
            <w:sdtPr>
              <w:rPr>
                <w:rFonts w:ascii="Arial" w:hAnsi="Arial" w:cs="Arial"/>
                <w:b/>
                <w:bCs/>
                <w:color w:val="FFFFFF"/>
              </w:rPr>
              <w:id w:val="168308248"/>
              <w:placeholder>
                <w:docPart w:val="7D5E01CBE37B4A6EB880BE4E2252C712"/>
              </w:placeholder>
              <w:comboBox>
                <w:listItem w:value="Choose an item."/>
              </w:comboBox>
            </w:sdtPr>
            <w:sdtContent>
              <w:p w:rsidR="00AB0243" w:rsidRDefault="00AB0243">
                <w:pPr>
                  <w:rPr>
                    <w:rFonts w:ascii="Arial" w:hAnsi="Arial" w:cs="Arial"/>
                    <w:b/>
                    <w:bCs/>
                    <w:color w:val="FFFFFF"/>
                  </w:rPr>
                </w:pPr>
                <w:r>
                  <w:rPr>
                    <w:rFonts w:ascii="Arial" w:hAnsi="Arial" w:cs="Arial"/>
                    <w:b/>
                    <w:bCs/>
                    <w:color w:val="FFFFFF"/>
                  </w:rPr>
                  <w:t>[Subject]</w:t>
                </w:r>
              </w:p>
            </w:sdtContent>
          </w:sdt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sdt>
            <w:sdtPr>
              <w:rPr>
                <w:rFonts w:ascii="Arial" w:hAnsi="Arial" w:cs="Arial"/>
                <w:b/>
                <w:bCs/>
                <w:color w:val="FFFFFF"/>
              </w:rPr>
              <w:id w:val="168308249"/>
              <w:placeholder>
                <w:docPart w:val="7D5E01CBE37B4A6EB880BE4E2252C712"/>
              </w:placeholder>
              <w:comboBox>
                <w:listItem w:value="Choose an item."/>
              </w:comboBox>
            </w:sdtPr>
            <w:sdtContent>
              <w:p w:rsidR="00AB0243" w:rsidRDefault="00AB0243">
                <w:pPr>
                  <w:rPr>
                    <w:rFonts w:ascii="Arial" w:hAnsi="Arial" w:cs="Arial"/>
                    <w:b/>
                    <w:bCs/>
                    <w:color w:val="FFFFFF"/>
                  </w:rPr>
                </w:pPr>
                <w:r>
                  <w:rPr>
                    <w:rFonts w:ascii="Arial" w:hAnsi="Arial" w:cs="Arial"/>
                    <w:b/>
                    <w:bCs/>
                    <w:color w:val="FFFFFF"/>
                  </w:rPr>
                  <w:t>[Subject]</w:t>
                </w:r>
              </w:p>
            </w:sdtContent>
          </w:sdt>
        </w:tc>
        <w:tc>
          <w:tcPr>
            <w:tcW w:w="17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sdt>
            <w:sdtPr>
              <w:rPr>
                <w:rFonts w:ascii="Arial" w:hAnsi="Arial" w:cs="Arial"/>
                <w:b/>
                <w:bCs/>
                <w:color w:val="FFFFFF"/>
              </w:rPr>
              <w:id w:val="168308251"/>
              <w:placeholder>
                <w:docPart w:val="7D5E01CBE37B4A6EB880BE4E2252C712"/>
              </w:placeholder>
              <w:comboBox>
                <w:listItem w:value="Choose an item."/>
              </w:comboBox>
            </w:sdtPr>
            <w:sdtContent>
              <w:p w:rsidR="00AB0243" w:rsidRDefault="00AB0243">
                <w:pPr>
                  <w:rPr>
                    <w:rFonts w:ascii="Arial" w:hAnsi="Arial" w:cs="Arial"/>
                    <w:b/>
                    <w:bCs/>
                    <w:color w:val="FFFFFF"/>
                  </w:rPr>
                </w:pPr>
                <w:r>
                  <w:rPr>
                    <w:rFonts w:ascii="Arial" w:hAnsi="Arial" w:cs="Arial"/>
                    <w:b/>
                    <w:bCs/>
                    <w:color w:val="FFFFFF"/>
                  </w:rPr>
                  <w:t>[Subject]</w:t>
                </w:r>
              </w:p>
            </w:sdtContent>
          </w:sdt>
        </w:tc>
      </w:tr>
      <w:tr w:rsidR="00AB0243" w:rsidTr="00AB0243">
        <w:trPr>
          <w:trHeight w:val="1110"/>
        </w:trPr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triple" w:sz="4" w:space="0" w:color="4F81BD" w:themeColor="accent1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6" w:space="0" w:color="000080"/>
              <w:left w:val="single" w:sz="6" w:space="0" w:color="000080"/>
              <w:bottom w:val="triple" w:sz="4" w:space="0" w:color="4F81BD" w:themeColor="accent1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</w:tr>
      <w:tr w:rsidR="00AB0243" w:rsidTr="00AB0243">
        <w:trPr>
          <w:trHeight w:val="1245"/>
        </w:trPr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triple" w:sz="4" w:space="0" w:color="4F81BD" w:themeColor="accent1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triple" w:sz="4" w:space="0" w:color="4F81BD" w:themeColor="accent1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</w:tr>
      <w:tr w:rsidR="00AB0243" w:rsidTr="00AB0243">
        <w:trPr>
          <w:trHeight w:val="1425"/>
        </w:trPr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B0243" w:rsidRDefault="00AB0243" w:rsidP="00AB02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AB0243" w:rsidTr="00AB0243">
        <w:trPr>
          <w:trHeight w:val="1425"/>
        </w:trPr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5B8B7" w:themeFill="accent2" w:themeFillTint="66"/>
          </w:tcPr>
          <w:p w:rsidR="00AB0243" w:rsidRDefault="00AB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5B8B7" w:themeFill="accent2" w:themeFillTint="66"/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5B8B7" w:themeFill="accent2" w:themeFillTint="66"/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5B8B7" w:themeFill="accent2" w:themeFillTint="66"/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5B8B7" w:themeFill="accent2" w:themeFillTint="66"/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</w:tr>
      <w:tr w:rsidR="00AB0243" w:rsidTr="00AB0243">
        <w:trPr>
          <w:trHeight w:val="1425"/>
        </w:trPr>
        <w:tc>
          <w:tcPr>
            <w:tcW w:w="19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B0243" w:rsidRDefault="00AB0243">
            <w:pPr>
              <w:rPr>
                <w:rFonts w:ascii="Arial" w:hAnsi="Arial" w:cs="Arial"/>
              </w:rPr>
            </w:pPr>
          </w:p>
        </w:tc>
      </w:tr>
    </w:tbl>
    <w:p w:rsidR="00E20A08" w:rsidRDefault="00E20A08">
      <w:pPr>
        <w:jc w:val="both"/>
        <w:rPr>
          <w:rFonts w:ascii="Arial" w:hAnsi="Arial" w:cs="Arial"/>
        </w:rPr>
      </w:pPr>
    </w:p>
    <w:p w:rsidR="00E20A08" w:rsidRDefault="00E20A08">
      <w:pPr>
        <w:jc w:val="both"/>
        <w:rPr>
          <w:rFonts w:ascii="Arial" w:hAnsi="Arial" w:cs="Arial"/>
        </w:rPr>
      </w:pPr>
    </w:p>
    <w:p w:rsidR="00E20A08" w:rsidRDefault="009D07AB">
      <w:pPr>
        <w:rPr>
          <w:rFonts w:ascii="Arial" w:hAnsi="Arial" w:cs="Arial"/>
        </w:rPr>
      </w:pPr>
      <w:r>
        <w:rPr>
          <w:rFonts w:ascii="Arial" w:hAnsi="Arial" w:cs="Arial"/>
        </w:rPr>
        <w:t>Student Name: ____________________________________________________</w:t>
      </w:r>
    </w:p>
    <w:sectPr w:rsidR="00E20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43"/>
    <w:rsid w:val="00491566"/>
    <w:rsid w:val="009D07AB"/>
    <w:rsid w:val="00AB0243"/>
    <w:rsid w:val="00E2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E2B39D-B671-4020-AF28-2786870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Homework%20assignments%20(secondar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5E01CBE37B4A6EB880BE4E2252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E186-0298-4FB2-B542-3F74EA96FBDD}"/>
      </w:docPartPr>
      <w:docPartBody>
        <w:p w:rsidR="00000000" w:rsidRDefault="001D0306" w:rsidP="001D0306">
          <w:pPr>
            <w:pStyle w:val="7D5E01CBE37B4A6EB880BE4E2252C712"/>
          </w:pPr>
          <w:r w:rsidRPr="001D573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06"/>
    <w:rsid w:val="001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306"/>
    <w:rPr>
      <w:color w:val="808080"/>
    </w:rPr>
  </w:style>
  <w:style w:type="paragraph" w:customStyle="1" w:styleId="BCF396DF38134A69815F79218169611A">
    <w:name w:val="BCF396DF38134A69815F79218169611A"/>
  </w:style>
  <w:style w:type="paragraph" w:customStyle="1" w:styleId="7D5E01CBE37B4A6EB880BE4E2252C712">
    <w:name w:val="7D5E01CBE37B4A6EB880BE4E2252C712"/>
    <w:rsid w:val="001D0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87E89A-849E-4A72-8E34-191F7E438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assignments (secondary)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OMEWORK ASSIGNMENT CHECKLIST</vt:lpstr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OMEWORK ASSIGNMENT CHECKLIST</dc:title>
  <dc:creator>Exploring Series</dc:creator>
  <cp:keywords/>
  <cp:lastModifiedBy>Exploring Series</cp:lastModifiedBy>
  <cp:revision>1</cp:revision>
  <dcterms:created xsi:type="dcterms:W3CDTF">2012-12-09T04:30:00Z</dcterms:created>
  <dcterms:modified xsi:type="dcterms:W3CDTF">2012-12-09T04:32:00Z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TC018858569991</vt:lpwstr>
  </property>
</Properties>
</file>