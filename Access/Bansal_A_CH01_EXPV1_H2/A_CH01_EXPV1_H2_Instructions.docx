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P="000A57B5" w:rsidRDefault="00E674B6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Home Sales</w:t>
          </w:r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An independent real estate firm that specializes in home sales needs to create a database in which to store its records. In the following project, you will open a database containing information about the properties the real estate firm has listed. You create a new table in which to store agent information, add records, and then sort the table. You create a relationship between two tables and enforce referential integrity. You also apply filters, sort a table, and save the results.</w:t>
          </w:r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  <w:bookmarkStart w:name="_GoBack" w:id="0"/>
          <w:bookmarkEnd w:id="0"/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915"/>
            <w:gridCol w:w="7922"/>
            <w:gridCol w:w="1331"/>
          </w:tblGrid>
          <w:tr w:rsidRPr="000947F6" w:rsidR="0095702E" w:rsidTr="00503F94">
            <w:trPr>
              <w:trHeight w:val="405"/>
              <w:tblHeader/>
            </w:trPr>
            <w:tc>
              <w:tcPr>
                <w:tcW w:w="91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922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Start Access. Open the downloaded Access file named </w:t>
                </w:r>
                <w:r>
                  <w:rPr>
                    <w:sz w:val="18"/>
                    <w:i/>
                  </w:rPr>
                  <w:rFonts w:ascii="Tahoma"/>
                  <w:t xml:space="preserve">exploring_a01_grader_h2</w:t>
                </w:r>
                <w:r>
                  <w:rPr>
                    <w:sz w:val="18"/>
                  </w:rPr>
                  <w:rFonts w:ascii="Tahoma"/>
                  <w:t xml:space="preserve"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Create a new table in Design view. Add the field name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AgentID</w:t>
                </w:r>
                <w:r>
                  <w:rPr>
                    <w:sz w:val="18"/>
                  </w:rPr>
                  <w:rFonts w:ascii="Tahoma"/>
                  <w:t xml:space="preserve">. Change the Data Type for AgentID to AutoNumber and set AgentID as the Primary key for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12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Add the following field names to the table: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FirstName</w:t>
                </w:r>
                <w:r>
                  <w:rPr>
                    <w:sz w:val="18"/>
                  </w:rPr>
                  <w:rFonts w:ascii="Tahoma"/>
                  <w:t xml:space="preserve">,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LastName</w:t>
                </w:r>
                <w:r>
                  <w:rPr>
                    <w:sz w:val="18"/>
                  </w:rPr>
                  <w:rFonts w:ascii="Tahoma"/>
                  <w:t xml:space="preserve">, and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Title</w:t>
                </w:r>
                <w:r>
                  <w:rPr>
                    <w:sz w:val="18"/>
                  </w:rPr>
                  <w:rFonts w:ascii="Tahoma"/>
                  <w:t xml:space="preserve"> (in that order). Accept Short Text as the data type for all fields. Save the table as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Agents</w:t>
                </w:r>
                <w:r>
                  <w:rPr>
                    <w:sz w:val="18"/>
                  </w:rPr>
                  <w:rFonts w:ascii="Tahoma"/>
                  <w:t xml:space="preserve"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8</w:t>
                </w:r>
              </w:p>
            </w:tc>
          </w:tr>
          <w:tr w:rsidRPr="000947F6" w:rsidR="00525961" w:rsidTr="00503F94">
            <w:trPr>
              <w:trHeight w:val="1880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Switch to Datasheet view and add the following records letting Access assign the AgentID number:</w:t>
                </w:r>
              </w:p>
              <w:tbl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FirstName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LastName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Title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Guillaume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Picard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Broker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Keith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Martin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Agent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Usa-chan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Yang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Agent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Steven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Dougherty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Agent in Training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Rajesh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Khanna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Agent in Training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Juan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Rosario</w:t>
                      </w:r>
                    </w:p>
                  </w:tc>
                  <w:tc>
                    <w:p>
                      <w:r>
                        <w:rPr>
                          <w:sz w:val="18"/>
                          <w:color w:val="0070C0"/>
                          <w:b/>
                        </w:rPr>
                        <w:rFonts w:ascii="Tahoma"/>
                        <w:t xml:space="preserve">President</w:t>
                      </w:r>
                    </w:p>
                  </w:tc>
                </w:tr>
              </w:tbl>
              <w:p/>
              <w:p>
                <w:r>
                  <w:rPr>
                    <w:sz w:val="18"/>
                  </w:rPr>
                  <w:rFonts w:ascii="Tahoma"/>
                  <w:t xml:space="preserve"/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8</w:t>
                </w:r>
              </w:p>
            </w:tc>
          </w:tr>
          <w:tr w:rsidRPr="000947F6" w:rsidR="00525961" w:rsidTr="00CA2FFD">
            <w:trPr>
              <w:trHeight w:val="755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Sort the Agents table by the LastName field in ascending order.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4</w:t>
                </w:r>
              </w:p>
            </w:tc>
          </w:tr>
          <w:tr w:rsidRPr="000947F6" w:rsidR="00525961" w:rsidTr="00503F94">
            <w:trPr>
              <w:trHeight w:val="980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Apply a selection filter so that everyone with a title other than </w:t>
                </w:r>
                <w:r>
                  <w:rPr>
                    <w:sz w:val="18"/>
                    <w:i/>
                  </w:rPr>
                  <w:rFonts w:ascii="Tahoma"/>
                  <w:t xml:space="preserve">Agent in Training</w:t>
                </w:r>
                <w:r>
                  <w:rPr>
                    <w:sz w:val="18"/>
                  </w:rPr>
                  <w:rFonts w:ascii="Tahoma"/>
                  <w:t xml:space="preserve"> displays. Save the changes to the table design and close the Agents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8</w:t>
                </w:r>
              </w:p>
            </w:tc>
          </w:tr>
          <w:tr w:rsidRPr="000947F6" w:rsidR="00525961" w:rsidTr="00503F94">
            <w:trPr>
              <w:trHeight w:val="2240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Open the Properties table in Design View. Change the Data type for the following fields to the listed Data Type:</w:t>
                  <w:br/>
                </w:r>
              </w:p>
              <w:tbl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Field Name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Data Type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DateListed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Date/Time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ListPrice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Currency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SqFeet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Number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Beds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Number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Baths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Number</w:t>
                      </w:r>
                    </w:p>
                  </w:tc>
                </w:tr>
                <w:tr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AgentID</w:t>
                      </w:r>
                    </w:p>
                  </w:tc>
                  <w:tc>
                    <w:p>
                      <w:r>
                        <w:rPr>
                          <w:sz w:val="18"/>
                        </w:rPr>
                        <w:rFonts w:ascii="Tahoma"/>
                        <w:t xml:space="preserve">Number</w:t>
                      </w:r>
                    </w:p>
                  </w:tc>
                </w:tr>
              </w:tbl>
              <w:p/>
              <w:p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Save the changes to the design of the table and then view the table in Datasheet View.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12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8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Sort the records in the Properties table by the ListPrice field from largest to smallest. Save and close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10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Skip: Click Relationships in the Relationships group on the DATABASE TOOLS tab and then add both tables to the Relationships window. Close the Show Table dialog box.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Skip: Drag the AgentID field from the Agents table and drop it onto the AgentID field in the Properties table. (Hint: Resize the Properties table so that all fields display.) Enforce Referential Integrity and create the relationship. Save changes to the layout and close the relationships window.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Open the Properties table. Use Filter by Form to create a filter that will identify all properties with a list price less than $300,000 with two bedrooms. Apply the filter and preview the filtered table. Close the table and save the changes.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14</w:t>
                </w:r>
              </w:p>
            </w:tc>
          </w:tr>
          <w:tr w:rsidRPr="000947F6" w:rsidR="00525961" w:rsidTr="00503F94">
            <w:trPr>
              <w:trHeight w:val="1008"/>
            </w:trPr>
            <w:tc>
              <w:tcPr>
                <w:tcW w:w="91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4A5913" w:rsidRDefault="0052596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92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Close all database objects. Close the database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 w:rsidRPr="000947F6" w:rsidR="00525961" w:rsidTr="00503F94">
            <w:trPr>
              <w:trHeight w:val="323"/>
            </w:trPr>
            <w:tc>
              <w:tcPr>
                <w:tcW w:w="91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92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7F5C65" w:rsidRDefault="00525961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sz w:val="18"/>
                    <w:b/>
                  </w:rPr>
                  <w:rFonts w:ascii="Tahoma"/>
                  <w:t>76</w:t>
                </w:r>
              </w:p>
            </w:tc>
          </w:tr>
        </w:tbl>
      </w:sdtContent>
    </w:sdt>
    <w:p w:rsidRPr="009D1D49" w:rsidR="00DA5AAC" w:rsidP="007E7F78" w:rsidRDefault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Pr="009D1D49" w:rsidR="00DA5AAC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540" w:rsidRDefault="00F23540" w:rsidP="00DA5AAC">
      <w:pPr>
        <w:pStyle w:val="Title"/>
      </w:pPr>
      <w:r>
        <w:separator/>
      </w:r>
    </w:p>
  </w:endnote>
  <w:endnote w:type="continuationSeparator" w:id="0">
    <w:p w:rsidR="00F23540" w:rsidRDefault="00F23540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 xml:space="preserve">Updated: </w:t>
    </w:r>
    <w:r w:rsidR="00BC4036">
      <w:rPr>
        <w:rFonts w:ascii="Arial" w:hAnsi="Arial"/>
        <w:sz w:val="18"/>
      </w:rPr>
      <w:t>1</w:t>
    </w:r>
    <w:r>
      <w:rPr>
        <w:rFonts w:ascii="Arial" w:hAnsi="Arial"/>
        <w:sz w:val="18"/>
      </w:rPr>
      <w:t>/1</w:t>
    </w:r>
    <w:r w:rsidR="00BC4036">
      <w:rPr>
        <w:rFonts w:ascii="Arial" w:hAnsi="Arial"/>
        <w:sz w:val="18"/>
      </w:rPr>
      <w:t>5</w:t>
    </w:r>
    <w:r>
      <w:rPr>
        <w:rFonts w:ascii="Arial" w:hAnsi="Arial"/>
        <w:sz w:val="18"/>
      </w:rPr>
      <w:t>/201</w:t>
    </w:r>
    <w:r w:rsidR="00BC4036">
      <w:rPr>
        <w:rFonts w:ascii="Arial" w:hAnsi="Arial"/>
        <w:sz w:val="18"/>
      </w:rPr>
      <w:t>4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BC4036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A_CH01_EXPV1_H</w:t>
    </w:r>
    <w:r w:rsidR="00E5331E">
      <w:rPr>
        <w:rStyle w:val="PageNumber"/>
        <w:rFonts w:ascii="Arial" w:hAnsi="Arial"/>
        <w:sz w:val="18"/>
      </w:rPr>
      <w:t>2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540" w:rsidRDefault="00F23540" w:rsidP="00DA5AAC">
      <w:pPr>
        <w:pStyle w:val="Title"/>
      </w:pPr>
      <w:r>
        <w:separator/>
      </w:r>
    </w:p>
  </w:footnote>
  <w:footnote w:type="continuationSeparator" w:id="0">
    <w:p w:rsidR="00F23540" w:rsidRDefault="00F23540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ED1" w:rsidRDefault="00F23540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16.5pt;width:7in;height:0;z-index:251658240" o:connectortype="straight"/>
      </w:pict>
    </w:r>
    <w:r w:rsidR="00A02761">
      <w:rPr>
        <w:rFonts w:ascii="Tahoma" w:hAnsi="Tahoma"/>
        <w:noProof/>
        <w:sz w:val="16"/>
      </w:rPr>
      <w:t>Office 20</w:t>
    </w:r>
    <w:r w:rsidR="00503F94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Exploring - Access Chapter 1: Homework Project</w:t>
    </w:r>
    <w:r w:rsidR="00BC4036">
      <w:rPr>
        <w:rFonts w:ascii="Verdana" w:hAnsi="Verdana"/>
        <w:sz w:val="14"/>
        <w:szCs w:val="14"/>
      </w:rPr>
      <w:t xml:space="preserve"> 2</w:t>
    </w:r>
    <w:r w:rsidR="00277902">
      <w:rPr>
        <w:rFonts w:ascii="Verdana" w:hAnsi="Verdana"/>
        <w:sz w:val="14"/>
        <w:szCs w:val="1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3952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03F94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41B49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036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A2FFD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3192C"/>
    <w:rsid w:val="00E4057F"/>
    <w:rsid w:val="00E41AD5"/>
    <w:rsid w:val="00E52F7C"/>
    <w:rsid w:val="00E5331E"/>
    <w:rsid w:val="00E674B6"/>
    <w:rsid w:val="00EA34AF"/>
    <w:rsid w:val="00EA3D30"/>
    <w:rsid w:val="00ED3568"/>
    <w:rsid w:val="00ED3EEC"/>
    <w:rsid w:val="00EE6B21"/>
    <w:rsid w:val="00EE701C"/>
    <w:rsid w:val="00EF4A5E"/>
    <w:rsid w:val="00EF6C8D"/>
    <w:rsid w:val="00EF7932"/>
    <w:rsid w:val="00F05CD3"/>
    <w:rsid w:val="00F0723D"/>
    <w:rsid w:val="00F23540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2D73A8C-1932-4352-8329-C7AB5CF8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3AA"/>
    <w:rsid w:val="00353EC1"/>
    <w:rsid w:val="003E3311"/>
    <w:rsid w:val="003E76AA"/>
    <w:rsid w:val="00425776"/>
    <w:rsid w:val="00554048"/>
    <w:rsid w:val="00590205"/>
    <w:rsid w:val="005B1A4C"/>
    <w:rsid w:val="006132B1"/>
    <w:rsid w:val="006529B1"/>
    <w:rsid w:val="006C7F45"/>
    <w:rsid w:val="00771F3C"/>
    <w:rsid w:val="0078674B"/>
    <w:rsid w:val="008602B3"/>
    <w:rsid w:val="00A02E61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D7C70A3-4D14-489D-95B4-13661371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135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Vipul Bhojwani</cp:lastModifiedBy>
  <cp:revision>46</cp:revision>
  <cp:lastPrinted>2001-10-24T11:02:00Z</cp:lastPrinted>
  <dcterms:created xsi:type="dcterms:W3CDTF">2009-10-05T13:56:00Z</dcterms:created>
  <dcterms:modified xsi:type="dcterms:W3CDTF">2014-01-15T08:13:00Z</dcterms:modified>
</cp:coreProperties>
</file>